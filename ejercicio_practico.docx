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C791" w14:textId="77777777" w:rsidR="00885481" w:rsidRDefault="00885481" w:rsidP="00885481">
      <w:pPr>
        <w:pStyle w:val="Ttulo"/>
      </w:pPr>
    </w:p>
    <w:p w14:paraId="678B4E6E" w14:textId="2A05AD7C" w:rsidR="00885481" w:rsidRDefault="00885481" w:rsidP="00885481">
      <w:pPr>
        <w:pStyle w:val="Ttulo"/>
      </w:pPr>
      <w:r>
        <w:t>Ejercicio práctico</w:t>
      </w:r>
    </w:p>
    <w:p w14:paraId="3796644E" w14:textId="2F6442CD" w:rsidR="00906800" w:rsidRDefault="00906800" w:rsidP="00885481">
      <w:pPr>
        <w:pStyle w:val="Ttulo5"/>
        <w:numPr>
          <w:ilvl w:val="0"/>
          <w:numId w:val="0"/>
        </w:numPr>
        <w:ind w:left="1440"/>
        <w:jc w:val="left"/>
      </w:pPr>
    </w:p>
    <w:p w14:paraId="6D5D8FBE" w14:textId="5B0DB8F2" w:rsidR="0009589C" w:rsidRDefault="00885481" w:rsidP="00885481">
      <w:pPr>
        <w:spacing w:before="0" w:after="0"/>
        <w:ind w:firstLine="0"/>
      </w:pPr>
      <w:r>
        <w:t xml:space="preserve">La idea del ejercicio es que, a través de una funcionalidad pequeña, puedas demostrar habilidades técnicas y otras características sobre tu persona. En el ejercicio puedes quedarte en la superficie del problema o profundizar cuanto quieras. Ten en cuenta que será tu carta de presentación para nosotros. </w:t>
      </w:r>
    </w:p>
    <w:p w14:paraId="387CFC33" w14:textId="59EE9CCC" w:rsidR="00885481" w:rsidRDefault="00885481" w:rsidP="00885481">
      <w:pPr>
        <w:spacing w:before="0" w:after="0"/>
        <w:ind w:firstLine="0"/>
      </w:pPr>
    </w:p>
    <w:p w14:paraId="4BE1C4A9" w14:textId="6453C48B" w:rsidR="00117F41" w:rsidRDefault="00885481" w:rsidP="00885481">
      <w:pPr>
        <w:spacing w:before="0" w:after="0"/>
        <w:ind w:firstLine="0"/>
      </w:pPr>
      <w:r>
        <w:t xml:space="preserve">El ejercicio consiste en hacer un formulario de </w:t>
      </w:r>
      <w:proofErr w:type="spellStart"/>
      <w:r>
        <w:t>login</w:t>
      </w:r>
      <w:proofErr w:type="spellEnd"/>
      <w:r>
        <w:t xml:space="preserve"> con un nombre de usuario y contraseña.</w:t>
      </w:r>
      <w:r w:rsidR="00117F41">
        <w:t xml:space="preserve"> Los datos sobre usuarios pueden venir de una base de datos, en memoria, leídos de un fichero u otros orígenes de datos que creas que pueden representar un desafío (este es un ejemplo de un caso en el que puedes profundizar más o menos).</w:t>
      </w:r>
    </w:p>
    <w:p w14:paraId="54FB6066" w14:textId="2097B003" w:rsidR="00117F41" w:rsidRDefault="00117F41" w:rsidP="00885481">
      <w:pPr>
        <w:spacing w:before="0" w:after="0"/>
        <w:ind w:firstLine="0"/>
      </w:pPr>
    </w:p>
    <w:p w14:paraId="764835E2" w14:textId="1E9839BD" w:rsidR="00117F41" w:rsidRDefault="004A6512" w:rsidP="00885481">
      <w:pPr>
        <w:spacing w:before="0" w:after="0"/>
        <w:ind w:firstLine="0"/>
      </w:pPr>
      <w:r>
        <w:t xml:space="preserve">La parte frontal la puedes hacer utilizando cualquier </w:t>
      </w:r>
      <w:proofErr w:type="spellStart"/>
      <w:r>
        <w:t>framework</w:t>
      </w:r>
      <w:proofErr w:type="spellEnd"/>
      <w:r>
        <w:t xml:space="preserve"> que consideres, aunque nuestra recomendación es Angular</w:t>
      </w:r>
      <w:r w:rsidR="00117F41">
        <w:t>.</w:t>
      </w:r>
    </w:p>
    <w:p w14:paraId="3189CC6D" w14:textId="0E743C61" w:rsidR="00197984" w:rsidRDefault="00197984" w:rsidP="00885481">
      <w:pPr>
        <w:spacing w:before="0" w:after="0"/>
        <w:ind w:firstLine="0"/>
      </w:pPr>
    </w:p>
    <w:p w14:paraId="1C3D135B" w14:textId="7407C705" w:rsidR="00197984" w:rsidRDefault="00197984" w:rsidP="00885481">
      <w:pPr>
        <w:spacing w:before="0" w:after="0"/>
        <w:ind w:firstLine="0"/>
      </w:pPr>
      <w:r>
        <w:t xml:space="preserve">El formulario de </w:t>
      </w:r>
      <w:proofErr w:type="spellStart"/>
      <w:r>
        <w:t>login</w:t>
      </w:r>
      <w:proofErr w:type="spellEnd"/>
      <w:r>
        <w:t xml:space="preserve"> debe responder correctamente tanto a un </w:t>
      </w:r>
      <w:proofErr w:type="spellStart"/>
      <w:r>
        <w:t>login</w:t>
      </w:r>
      <w:proofErr w:type="spellEnd"/>
      <w:r>
        <w:t xml:space="preserve"> correcto como a un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erroneo</w:t>
      </w:r>
      <w:proofErr w:type="spellEnd"/>
      <w:r>
        <w:t>, mostrando visiblemente en pantalla el resultado de la operación. La creatividad en este punto para hacer esto es ilimitada.</w:t>
      </w:r>
    </w:p>
    <w:p w14:paraId="324A9139" w14:textId="570E0477" w:rsidR="00117F41" w:rsidRDefault="00117F41" w:rsidP="00885481">
      <w:pPr>
        <w:spacing w:before="0" w:after="0"/>
        <w:ind w:firstLine="0"/>
      </w:pPr>
    </w:p>
    <w:p w14:paraId="5E17D600" w14:textId="696B08B2" w:rsidR="00117F41" w:rsidRDefault="00117F41" w:rsidP="00885481">
      <w:pPr>
        <w:spacing w:before="0" w:after="0"/>
        <w:ind w:firstLine="0"/>
      </w:pPr>
      <w:r>
        <w:t xml:space="preserve">El producto que se debe entregar es el acceso a un repositorio </w:t>
      </w:r>
      <w:proofErr w:type="spellStart"/>
      <w:r>
        <w:t>git</w:t>
      </w:r>
      <w:proofErr w:type="spellEnd"/>
      <w:r>
        <w:t xml:space="preserve"> público (o privado) que hayas creado. Nosotros analizaremos el proyecto desde ese punto.</w:t>
      </w:r>
    </w:p>
    <w:p w14:paraId="5ECF957E" w14:textId="1995C8E0" w:rsidR="00117F41" w:rsidRDefault="00117F41" w:rsidP="00885481">
      <w:pPr>
        <w:spacing w:before="0" w:after="0"/>
        <w:ind w:firstLine="0"/>
      </w:pPr>
    </w:p>
    <w:sectPr w:rsidR="00117F41" w:rsidSect="00677178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E110" w14:textId="77777777" w:rsidR="00677178" w:rsidRDefault="00677178" w:rsidP="00CA75D4">
      <w:pPr>
        <w:spacing w:before="0" w:after="0"/>
      </w:pPr>
      <w:r>
        <w:separator/>
      </w:r>
    </w:p>
  </w:endnote>
  <w:endnote w:type="continuationSeparator" w:id="0">
    <w:p w14:paraId="2D8200E8" w14:textId="77777777" w:rsidR="00677178" w:rsidRDefault="00677178" w:rsidP="00CA75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7" w:type="dxa"/>
      <w:jc w:val="center"/>
      <w:tblBorders>
        <w:top w:val="single" w:sz="18" w:space="0" w:color="1F497D" w:themeColor="tex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Look w:val="0600" w:firstRow="0" w:lastRow="0" w:firstColumn="0" w:lastColumn="0" w:noHBand="1" w:noVBand="1"/>
    </w:tblPr>
    <w:tblGrid>
      <w:gridCol w:w="3972"/>
      <w:gridCol w:w="4111"/>
      <w:gridCol w:w="2544"/>
    </w:tblGrid>
    <w:tr w:rsidR="00D12BE5" w:rsidRPr="00881AE2" w14:paraId="4BFD8727" w14:textId="77777777" w:rsidTr="00345114">
      <w:trPr>
        <w:jc w:val="center"/>
      </w:trPr>
      <w:tc>
        <w:tcPr>
          <w:tcW w:w="3972" w:type="dxa"/>
          <w:tcBorders>
            <w:top w:val="single" w:sz="12" w:space="0" w:color="00823B"/>
            <w:left w:val="single" w:sz="4" w:space="0" w:color="00823B"/>
          </w:tcBorders>
          <w:shd w:val="clear" w:color="auto" w:fill="D9D9D9" w:themeFill="background1" w:themeFillShade="D9"/>
        </w:tcPr>
        <w:p w14:paraId="5F882B76" w14:textId="511DC547" w:rsidR="00D12BE5" w:rsidRPr="00881AE2" w:rsidRDefault="00D12BE5" w:rsidP="00002C13">
          <w:pPr>
            <w:pStyle w:val="Normalsinsangra"/>
            <w:spacing w:line="240" w:lineRule="atLeast"/>
            <w:jc w:val="left"/>
            <w:rPr>
              <w:b/>
              <w:bCs/>
              <w:i/>
              <w:iCs/>
              <w:caps/>
              <w:sz w:val="16"/>
            </w:rPr>
          </w:pPr>
          <w:r w:rsidRPr="00881AE2">
            <w:rPr>
              <w:b/>
              <w:bCs/>
              <w:i/>
              <w:iCs/>
              <w:sz w:val="16"/>
            </w:rPr>
            <w:t xml:space="preserve">Documento: </w:t>
          </w:r>
        </w:p>
      </w:tc>
      <w:tc>
        <w:tcPr>
          <w:tcW w:w="4111" w:type="dxa"/>
          <w:tcBorders>
            <w:top w:val="single" w:sz="12" w:space="0" w:color="00823B"/>
          </w:tcBorders>
          <w:shd w:val="clear" w:color="auto" w:fill="D9D9D9" w:themeFill="background1" w:themeFillShade="D9"/>
        </w:tcPr>
        <w:p w14:paraId="05F8380B" w14:textId="77777777" w:rsidR="00D12BE5" w:rsidRPr="00881AE2" w:rsidRDefault="00D12BE5" w:rsidP="00546A33">
          <w:pPr>
            <w:pStyle w:val="Normalsinsangra"/>
            <w:spacing w:line="240" w:lineRule="atLeast"/>
            <w:jc w:val="left"/>
            <w:rPr>
              <w:b/>
              <w:bCs/>
              <w:i/>
              <w:iCs/>
              <w:caps/>
              <w:sz w:val="16"/>
            </w:rPr>
          </w:pPr>
          <w:r>
            <w:rPr>
              <w:b/>
              <w:bCs/>
              <w:i/>
              <w:iCs/>
              <w:sz w:val="16"/>
            </w:rPr>
            <w:t>Proyecto:</w:t>
          </w:r>
        </w:p>
      </w:tc>
      <w:tc>
        <w:tcPr>
          <w:tcW w:w="2544" w:type="dxa"/>
          <w:tcBorders>
            <w:top w:val="single" w:sz="12" w:space="0" w:color="00823B"/>
            <w:right w:val="single" w:sz="4" w:space="0" w:color="00823B"/>
          </w:tcBorders>
          <w:shd w:val="clear" w:color="auto" w:fill="D9D9D9" w:themeFill="background1" w:themeFillShade="D9"/>
        </w:tcPr>
        <w:p w14:paraId="1E8AC03C" w14:textId="77777777" w:rsidR="00D12BE5" w:rsidRPr="00881AE2" w:rsidRDefault="00D12BE5" w:rsidP="00546A33">
          <w:pPr>
            <w:pStyle w:val="Normalsinsangra"/>
            <w:spacing w:line="240" w:lineRule="atLeast"/>
            <w:jc w:val="left"/>
            <w:rPr>
              <w:b/>
              <w:bCs/>
              <w:i/>
              <w:iCs/>
              <w:caps/>
              <w:sz w:val="16"/>
            </w:rPr>
          </w:pPr>
          <w:r w:rsidRPr="00881AE2">
            <w:rPr>
              <w:b/>
              <w:bCs/>
              <w:i/>
              <w:iCs/>
              <w:sz w:val="16"/>
            </w:rPr>
            <w:t>Fecha:</w:t>
          </w:r>
        </w:p>
      </w:tc>
    </w:tr>
    <w:tr w:rsidR="00D12BE5" w:rsidRPr="00881AE2" w14:paraId="0E069A99" w14:textId="77777777" w:rsidTr="00345114">
      <w:trPr>
        <w:jc w:val="center"/>
      </w:trPr>
      <w:tc>
        <w:tcPr>
          <w:tcW w:w="3972" w:type="dxa"/>
          <w:tcBorders>
            <w:left w:val="single" w:sz="4" w:space="0" w:color="00823B"/>
          </w:tcBorders>
          <w:shd w:val="clear" w:color="auto" w:fill="D9D9D9" w:themeFill="background1" w:themeFillShade="D9"/>
        </w:tcPr>
        <w:p w14:paraId="5836B656" w14:textId="77777777" w:rsidR="00D12BE5" w:rsidRPr="00BB4053" w:rsidRDefault="00D12BE5" w:rsidP="00EA730B">
          <w:pPr>
            <w:pStyle w:val="Normalsinsangra"/>
          </w:pPr>
          <w:r>
            <w:t>Definición de Proyecto</w:t>
          </w:r>
        </w:p>
      </w:tc>
      <w:tc>
        <w:tcPr>
          <w:tcW w:w="4111" w:type="dxa"/>
          <w:shd w:val="clear" w:color="auto" w:fill="D9D9D9" w:themeFill="background1" w:themeFillShade="D9"/>
        </w:tcPr>
        <w:sdt>
          <w:sdtPr>
            <w:rPr>
              <w:b/>
            </w:rPr>
            <w:alias w:val="Título"/>
            <w:id w:val="-17323857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7CE9253" w14:textId="77777777" w:rsidR="008B16B5" w:rsidRPr="008B16B5" w:rsidRDefault="008B16B5" w:rsidP="008B16B5">
              <w:pPr>
                <w:pStyle w:val="Normalsinsangra"/>
                <w:rPr>
                  <w:b/>
                </w:rPr>
              </w:pPr>
              <w:r w:rsidRPr="008B16B5">
                <w:rPr>
                  <w:b/>
                </w:rPr>
                <w:t>Control de versiones - Documentación</w:t>
              </w:r>
            </w:p>
          </w:sdtContent>
        </w:sdt>
        <w:p w14:paraId="45FDF2E9" w14:textId="722874F1" w:rsidR="00D12BE5" w:rsidRPr="00BB4053" w:rsidRDefault="00D12BE5" w:rsidP="00E172FD">
          <w:pPr>
            <w:pStyle w:val="Normalsinsangra"/>
          </w:pPr>
        </w:p>
      </w:tc>
      <w:sdt>
        <w:sdtPr>
          <w:rPr>
            <w:rFonts w:ascii="Arial Narrow" w:hAnsi="Arial Narrow"/>
            <w:b/>
            <w:color w:val="808080"/>
            <w:spacing w:val="175"/>
          </w:rPr>
          <w:alias w:val="Fecha de publicación"/>
          <w:id w:val="15123233"/>
          <w:dataBinding w:prefixMappings="xmlns:ns0='http://schemas.microsoft.com/office/2006/coverPageProps' " w:xpath="/ns0:CoverPageProperties[1]/ns0:PublishDate[1]" w:storeItemID="{55AF091B-3C7A-41E3-B477-F2FDAA23CFDA}"/>
          <w:date w:fullDate="2022-01-27T00:00:00Z">
            <w:dateFormat w:val="dd/MM/yyyy"/>
            <w:lid w:val="es-ES"/>
            <w:storeMappedDataAs w:val="dateTime"/>
            <w:calendar w:val="gregorian"/>
          </w:date>
        </w:sdtPr>
        <w:sdtEndPr>
          <w:rPr>
            <w:spacing w:val="65"/>
          </w:rPr>
        </w:sdtEndPr>
        <w:sdtContent>
          <w:tc>
            <w:tcPr>
              <w:tcW w:w="2544" w:type="dxa"/>
              <w:tcBorders>
                <w:right w:val="single" w:sz="4" w:space="0" w:color="00823B"/>
              </w:tcBorders>
              <w:shd w:val="clear" w:color="auto" w:fill="D9D9D9" w:themeFill="background1" w:themeFillShade="D9"/>
              <w:tcFitText/>
            </w:tcPr>
            <w:p w14:paraId="3A5C9D2D" w14:textId="317C0997" w:rsidR="00D12BE5" w:rsidRPr="00BB4053" w:rsidRDefault="008B16B5" w:rsidP="00002C13">
              <w:pPr>
                <w:pStyle w:val="Normalsinsangra"/>
                <w:jc w:val="center"/>
              </w:pPr>
              <w:r w:rsidRPr="008B16B5">
                <w:rPr>
                  <w:rFonts w:ascii="Arial Narrow" w:hAnsi="Arial Narrow"/>
                  <w:b/>
                  <w:color w:val="808080"/>
                  <w:spacing w:val="175"/>
                </w:rPr>
                <w:t>27/01/202</w:t>
              </w:r>
              <w:r w:rsidRPr="008B16B5">
                <w:rPr>
                  <w:rFonts w:ascii="Arial Narrow" w:hAnsi="Arial Narrow"/>
                  <w:b/>
                  <w:color w:val="808080"/>
                </w:rPr>
                <w:t>2</w:t>
              </w:r>
            </w:p>
          </w:tc>
        </w:sdtContent>
      </w:sdt>
    </w:tr>
    <w:tr w:rsidR="00D12BE5" w:rsidRPr="00881AE2" w14:paraId="08A52530" w14:textId="77777777" w:rsidTr="00345114">
      <w:trPr>
        <w:trHeight w:val="272"/>
        <w:jc w:val="center"/>
      </w:trPr>
      <w:tc>
        <w:tcPr>
          <w:tcW w:w="10627" w:type="dxa"/>
          <w:gridSpan w:val="3"/>
          <w:tcBorders>
            <w:left w:val="single" w:sz="4" w:space="0" w:color="00823B"/>
            <w:bottom w:val="single" w:sz="4" w:space="0" w:color="00823B"/>
            <w:right w:val="single" w:sz="4" w:space="0" w:color="00823B"/>
          </w:tcBorders>
          <w:shd w:val="clear" w:color="auto" w:fill="D9D9D9" w:themeFill="background1" w:themeFillShade="D9"/>
          <w:vAlign w:val="center"/>
        </w:tcPr>
        <w:p w14:paraId="2E658B7E" w14:textId="43CCFE39" w:rsidR="00D12BE5" w:rsidRPr="00881AE2" w:rsidRDefault="00D12BE5" w:rsidP="00215C7F">
          <w:pPr>
            <w:pStyle w:val="Piedepgina"/>
            <w:ind w:firstLine="0"/>
            <w:jc w:val="center"/>
            <w:rPr>
              <w:b/>
              <w:bCs/>
              <w:i/>
              <w:iCs/>
              <w:caps/>
              <w:sz w:val="16"/>
            </w:rPr>
          </w:pPr>
          <w:r w:rsidRPr="00881AE2">
            <w:rPr>
              <w:b/>
              <w:bCs/>
              <w:sz w:val="14"/>
              <w:szCs w:val="14"/>
            </w:rPr>
            <w:t xml:space="preserve">Página </w:t>
          </w:r>
          <w:r w:rsidRPr="00FC66FE">
            <w:rPr>
              <w:sz w:val="14"/>
              <w:szCs w:val="14"/>
            </w:rPr>
            <w:t xml:space="preserve">- </w:t>
          </w:r>
          <w:r w:rsidRPr="00FC66FE">
            <w:rPr>
              <w:sz w:val="14"/>
              <w:szCs w:val="14"/>
            </w:rPr>
            <w:fldChar w:fldCharType="begin"/>
          </w:r>
          <w:r w:rsidRPr="00FC66FE">
            <w:rPr>
              <w:sz w:val="14"/>
              <w:szCs w:val="14"/>
            </w:rPr>
            <w:instrText xml:space="preserve">PAGE  </w:instrText>
          </w:r>
          <w:r w:rsidRPr="00FC66FE">
            <w:rPr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26</w:t>
          </w:r>
          <w:r w:rsidRPr="00FC66FE"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 xml:space="preserve"> / </w:t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 xml:space="preserve"> SECTIONPAGES  \* Arabic  \* MERGEFORMAT </w:instrText>
          </w:r>
          <w:r>
            <w:rPr>
              <w:noProof/>
              <w:sz w:val="14"/>
              <w:szCs w:val="14"/>
            </w:rPr>
            <w:fldChar w:fldCharType="separate"/>
          </w:r>
          <w:r w:rsidR="00117F41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 xml:space="preserve"> -</w:t>
          </w:r>
        </w:p>
      </w:tc>
    </w:tr>
  </w:tbl>
  <w:p w14:paraId="42904FB2" w14:textId="77777777" w:rsidR="00D12BE5" w:rsidRDefault="00D12B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EA16" w14:textId="77777777" w:rsidR="00677178" w:rsidRDefault="00677178" w:rsidP="00CA75D4">
      <w:pPr>
        <w:spacing w:before="0" w:after="0"/>
      </w:pPr>
      <w:r>
        <w:separator/>
      </w:r>
    </w:p>
  </w:footnote>
  <w:footnote w:type="continuationSeparator" w:id="0">
    <w:p w14:paraId="0D2B19D4" w14:textId="77777777" w:rsidR="00677178" w:rsidRDefault="00677178" w:rsidP="00CA75D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AA3A" w14:textId="15119BF8" w:rsidR="00D12BE5" w:rsidRDefault="00D12BE5" w:rsidP="00810837">
    <w:pPr>
      <w:ind w:left="-993" w:firstLine="0"/>
    </w:pPr>
  </w:p>
  <w:p w14:paraId="6A615A2B" w14:textId="77777777" w:rsidR="00D12BE5" w:rsidRDefault="00D12B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CD83" w14:textId="36262BE2" w:rsidR="00885481" w:rsidRPr="00885481" w:rsidRDefault="00885481" w:rsidP="00885481">
    <w:pPr>
      <w:pStyle w:val="Encabezado"/>
    </w:pPr>
    <w:r>
      <w:t xml:space="preserve">                        </w:t>
    </w:r>
    <w:r>
      <w:rPr>
        <w:noProof/>
      </w:rPr>
      <w:drawing>
        <wp:inline distT="0" distB="0" distL="0" distR="0" wp14:anchorId="1DBBA945" wp14:editId="2EDD3B8F">
          <wp:extent cx="2029302" cy="676275"/>
          <wp:effectExtent l="0" t="0" r="9525" b="0"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302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9C8"/>
    <w:multiLevelType w:val="hybridMultilevel"/>
    <w:tmpl w:val="9A808C18"/>
    <w:lvl w:ilvl="0" w:tplc="80500CE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EF1"/>
    <w:multiLevelType w:val="hybridMultilevel"/>
    <w:tmpl w:val="6A9C5416"/>
    <w:lvl w:ilvl="0" w:tplc="80500CE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2AB1"/>
    <w:multiLevelType w:val="hybridMultilevel"/>
    <w:tmpl w:val="F69A17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474FB"/>
    <w:multiLevelType w:val="hybridMultilevel"/>
    <w:tmpl w:val="3716A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8072C"/>
    <w:multiLevelType w:val="hybridMultilevel"/>
    <w:tmpl w:val="698823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D1945"/>
    <w:multiLevelType w:val="hybridMultilevel"/>
    <w:tmpl w:val="F8A20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90E11"/>
    <w:multiLevelType w:val="hybridMultilevel"/>
    <w:tmpl w:val="9184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D3F31"/>
    <w:multiLevelType w:val="hybridMultilevel"/>
    <w:tmpl w:val="F08478D8"/>
    <w:lvl w:ilvl="0" w:tplc="80500CE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56C8"/>
    <w:multiLevelType w:val="hybridMultilevel"/>
    <w:tmpl w:val="079899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633E93"/>
    <w:multiLevelType w:val="hybridMultilevel"/>
    <w:tmpl w:val="B21A16BE"/>
    <w:lvl w:ilvl="0" w:tplc="80500CE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B77AA"/>
    <w:multiLevelType w:val="hybridMultilevel"/>
    <w:tmpl w:val="2244F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2179B"/>
    <w:multiLevelType w:val="hybridMultilevel"/>
    <w:tmpl w:val="74E0118E"/>
    <w:lvl w:ilvl="0" w:tplc="CC4E8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0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8C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2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0C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6C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EC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42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B55680"/>
    <w:multiLevelType w:val="hybridMultilevel"/>
    <w:tmpl w:val="4F20D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371D9"/>
    <w:multiLevelType w:val="multilevel"/>
    <w:tmpl w:val="8E420742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1933B1"/>
    <w:multiLevelType w:val="hybridMultilevel"/>
    <w:tmpl w:val="AB7E7A6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5AB224FC"/>
    <w:multiLevelType w:val="hybridMultilevel"/>
    <w:tmpl w:val="89AABC78"/>
    <w:lvl w:ilvl="0" w:tplc="FCFC1C5A">
      <w:start w:val="1"/>
      <w:numFmt w:val="bullet"/>
      <w:pStyle w:val="Vieta"/>
      <w:lvlText w:val=""/>
      <w:lvlJc w:val="left"/>
      <w:pPr>
        <w:ind w:left="1069" w:hanging="360"/>
      </w:pPr>
      <w:rPr>
        <w:rFonts w:ascii="Symbol" w:hAnsi="Symbol" w:hint="default"/>
        <w:color w:val="005883"/>
      </w:rPr>
    </w:lvl>
    <w:lvl w:ilvl="1" w:tplc="0C0A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6" w15:restartNumberingAfterBreak="0">
    <w:nsid w:val="5EA12435"/>
    <w:multiLevelType w:val="hybridMultilevel"/>
    <w:tmpl w:val="CD363866"/>
    <w:lvl w:ilvl="0" w:tplc="B47456DC">
      <w:start w:val="1"/>
      <w:numFmt w:val="decimal"/>
      <w:pStyle w:val="Ttulo6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40054"/>
    <w:multiLevelType w:val="hybridMultilevel"/>
    <w:tmpl w:val="9AA8A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80CC5"/>
    <w:multiLevelType w:val="hybridMultilevel"/>
    <w:tmpl w:val="20583BC4"/>
    <w:lvl w:ilvl="0" w:tplc="80500CE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B47E7"/>
    <w:multiLevelType w:val="hybridMultilevel"/>
    <w:tmpl w:val="D75A2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49291">
    <w:abstractNumId w:val="13"/>
  </w:num>
  <w:num w:numId="2" w16cid:durableId="1503475772">
    <w:abstractNumId w:val="16"/>
  </w:num>
  <w:num w:numId="3" w16cid:durableId="1548030729">
    <w:abstractNumId w:val="15"/>
  </w:num>
  <w:num w:numId="4" w16cid:durableId="902452423">
    <w:abstractNumId w:val="4"/>
  </w:num>
  <w:num w:numId="5" w16cid:durableId="1963683161">
    <w:abstractNumId w:val="11"/>
  </w:num>
  <w:num w:numId="6" w16cid:durableId="529103163">
    <w:abstractNumId w:val="6"/>
  </w:num>
  <w:num w:numId="7" w16cid:durableId="1438335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4077306">
    <w:abstractNumId w:val="10"/>
  </w:num>
  <w:num w:numId="9" w16cid:durableId="1470829777">
    <w:abstractNumId w:val="19"/>
  </w:num>
  <w:num w:numId="10" w16cid:durableId="2071728753">
    <w:abstractNumId w:val="5"/>
  </w:num>
  <w:num w:numId="11" w16cid:durableId="3512214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36566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98059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89491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99109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39156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328189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1728926">
    <w:abstractNumId w:val="8"/>
  </w:num>
  <w:num w:numId="19" w16cid:durableId="1187670843">
    <w:abstractNumId w:val="17"/>
  </w:num>
  <w:num w:numId="20" w16cid:durableId="10549607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226767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89197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268010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66102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3793955">
    <w:abstractNumId w:val="14"/>
  </w:num>
  <w:num w:numId="26" w16cid:durableId="980156962">
    <w:abstractNumId w:val="3"/>
  </w:num>
  <w:num w:numId="27" w16cid:durableId="1093091717">
    <w:abstractNumId w:val="0"/>
  </w:num>
  <w:num w:numId="28" w16cid:durableId="1341814704">
    <w:abstractNumId w:val="1"/>
  </w:num>
  <w:num w:numId="29" w16cid:durableId="1544443995">
    <w:abstractNumId w:val="9"/>
  </w:num>
  <w:num w:numId="30" w16cid:durableId="300119121">
    <w:abstractNumId w:val="12"/>
  </w:num>
  <w:num w:numId="31" w16cid:durableId="705981271">
    <w:abstractNumId w:val="2"/>
  </w:num>
  <w:num w:numId="32" w16cid:durableId="125710073">
    <w:abstractNumId w:val="7"/>
  </w:num>
  <w:num w:numId="33" w16cid:durableId="1875267258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67"/>
    <w:rsid w:val="00002C13"/>
    <w:rsid w:val="00004B3D"/>
    <w:rsid w:val="00005E1F"/>
    <w:rsid w:val="00013048"/>
    <w:rsid w:val="000278B6"/>
    <w:rsid w:val="00043124"/>
    <w:rsid w:val="00052AB8"/>
    <w:rsid w:val="00057CBB"/>
    <w:rsid w:val="000620DE"/>
    <w:rsid w:val="000643CF"/>
    <w:rsid w:val="00073465"/>
    <w:rsid w:val="000803A8"/>
    <w:rsid w:val="00081545"/>
    <w:rsid w:val="0008638E"/>
    <w:rsid w:val="0009589C"/>
    <w:rsid w:val="000A0E85"/>
    <w:rsid w:val="000A6DEF"/>
    <w:rsid w:val="000B390B"/>
    <w:rsid w:val="000B4AD8"/>
    <w:rsid w:val="000C1A63"/>
    <w:rsid w:val="000C1B99"/>
    <w:rsid w:val="000C56A5"/>
    <w:rsid w:val="000C64C0"/>
    <w:rsid w:val="000D3250"/>
    <w:rsid w:val="000D5CFC"/>
    <w:rsid w:val="000E21F6"/>
    <w:rsid w:val="000E38C7"/>
    <w:rsid w:val="000E6617"/>
    <w:rsid w:val="000F7474"/>
    <w:rsid w:val="00107288"/>
    <w:rsid w:val="00112BD2"/>
    <w:rsid w:val="00114573"/>
    <w:rsid w:val="00117E3A"/>
    <w:rsid w:val="00117F41"/>
    <w:rsid w:val="00124702"/>
    <w:rsid w:val="00135F32"/>
    <w:rsid w:val="00137D03"/>
    <w:rsid w:val="001468BD"/>
    <w:rsid w:val="00152241"/>
    <w:rsid w:val="00154C97"/>
    <w:rsid w:val="00156099"/>
    <w:rsid w:val="00156466"/>
    <w:rsid w:val="00160A59"/>
    <w:rsid w:val="00162492"/>
    <w:rsid w:val="0016430F"/>
    <w:rsid w:val="00166C66"/>
    <w:rsid w:val="00166F01"/>
    <w:rsid w:val="0017265A"/>
    <w:rsid w:val="00173254"/>
    <w:rsid w:val="00173D88"/>
    <w:rsid w:val="00176EDC"/>
    <w:rsid w:val="001858B3"/>
    <w:rsid w:val="00191935"/>
    <w:rsid w:val="001924F2"/>
    <w:rsid w:val="00197984"/>
    <w:rsid w:val="001A1E7E"/>
    <w:rsid w:val="001A7C93"/>
    <w:rsid w:val="001B0009"/>
    <w:rsid w:val="001B6913"/>
    <w:rsid w:val="001B7C2A"/>
    <w:rsid w:val="001C2E3C"/>
    <w:rsid w:val="001C3223"/>
    <w:rsid w:val="001D52EA"/>
    <w:rsid w:val="001F0EEE"/>
    <w:rsid w:val="00200BB7"/>
    <w:rsid w:val="0020182C"/>
    <w:rsid w:val="00204582"/>
    <w:rsid w:val="00211E74"/>
    <w:rsid w:val="00215C7F"/>
    <w:rsid w:val="00216F01"/>
    <w:rsid w:val="002217C6"/>
    <w:rsid w:val="00233215"/>
    <w:rsid w:val="002416EB"/>
    <w:rsid w:val="00246420"/>
    <w:rsid w:val="0025604F"/>
    <w:rsid w:val="00256A97"/>
    <w:rsid w:val="00263548"/>
    <w:rsid w:val="00267BBA"/>
    <w:rsid w:val="00272A67"/>
    <w:rsid w:val="002805AE"/>
    <w:rsid w:val="002A3B3B"/>
    <w:rsid w:val="002A4D15"/>
    <w:rsid w:val="002A6C5B"/>
    <w:rsid w:val="002A776E"/>
    <w:rsid w:val="002B1ECD"/>
    <w:rsid w:val="002B3837"/>
    <w:rsid w:val="002B7098"/>
    <w:rsid w:val="002B782A"/>
    <w:rsid w:val="002D3AC7"/>
    <w:rsid w:val="002D7F49"/>
    <w:rsid w:val="002E29B2"/>
    <w:rsid w:val="002F0B94"/>
    <w:rsid w:val="002F2545"/>
    <w:rsid w:val="002F2A10"/>
    <w:rsid w:val="002F2A62"/>
    <w:rsid w:val="00301AB8"/>
    <w:rsid w:val="00302145"/>
    <w:rsid w:val="00322CBF"/>
    <w:rsid w:val="00335296"/>
    <w:rsid w:val="003435FE"/>
    <w:rsid w:val="00345114"/>
    <w:rsid w:val="00346EDF"/>
    <w:rsid w:val="003601F2"/>
    <w:rsid w:val="00364103"/>
    <w:rsid w:val="003668DC"/>
    <w:rsid w:val="00367369"/>
    <w:rsid w:val="00371720"/>
    <w:rsid w:val="00374DFF"/>
    <w:rsid w:val="00380476"/>
    <w:rsid w:val="00383BCB"/>
    <w:rsid w:val="00387CE4"/>
    <w:rsid w:val="003945A4"/>
    <w:rsid w:val="003A6081"/>
    <w:rsid w:val="003A6427"/>
    <w:rsid w:val="003C280D"/>
    <w:rsid w:val="003C642E"/>
    <w:rsid w:val="003C7AEF"/>
    <w:rsid w:val="003C7C81"/>
    <w:rsid w:val="003D047D"/>
    <w:rsid w:val="003D176C"/>
    <w:rsid w:val="003D7ECA"/>
    <w:rsid w:val="003E0C5C"/>
    <w:rsid w:val="003E233B"/>
    <w:rsid w:val="003F6E49"/>
    <w:rsid w:val="0040298C"/>
    <w:rsid w:val="00407BDC"/>
    <w:rsid w:val="00410D58"/>
    <w:rsid w:val="004139FD"/>
    <w:rsid w:val="0041433B"/>
    <w:rsid w:val="004169C2"/>
    <w:rsid w:val="004217AE"/>
    <w:rsid w:val="00422984"/>
    <w:rsid w:val="004269B4"/>
    <w:rsid w:val="004276D0"/>
    <w:rsid w:val="00431D39"/>
    <w:rsid w:val="00434B49"/>
    <w:rsid w:val="00435CF6"/>
    <w:rsid w:val="004514AD"/>
    <w:rsid w:val="00462D73"/>
    <w:rsid w:val="00463E3A"/>
    <w:rsid w:val="0046770B"/>
    <w:rsid w:val="004733AE"/>
    <w:rsid w:val="004751BA"/>
    <w:rsid w:val="004800AB"/>
    <w:rsid w:val="00485A12"/>
    <w:rsid w:val="00487E4B"/>
    <w:rsid w:val="00492F23"/>
    <w:rsid w:val="00493F2A"/>
    <w:rsid w:val="0049523E"/>
    <w:rsid w:val="004A6512"/>
    <w:rsid w:val="004B147D"/>
    <w:rsid w:val="004B189E"/>
    <w:rsid w:val="004B2F35"/>
    <w:rsid w:val="004B358F"/>
    <w:rsid w:val="004C6270"/>
    <w:rsid w:val="004D5D08"/>
    <w:rsid w:val="004D6693"/>
    <w:rsid w:val="004D75F7"/>
    <w:rsid w:val="004E1778"/>
    <w:rsid w:val="004E2386"/>
    <w:rsid w:val="004E3A7C"/>
    <w:rsid w:val="00502EF5"/>
    <w:rsid w:val="00514C3A"/>
    <w:rsid w:val="00524926"/>
    <w:rsid w:val="00525DA3"/>
    <w:rsid w:val="00534FF2"/>
    <w:rsid w:val="00535503"/>
    <w:rsid w:val="005371B0"/>
    <w:rsid w:val="00540D6E"/>
    <w:rsid w:val="00542783"/>
    <w:rsid w:val="00546A33"/>
    <w:rsid w:val="00550485"/>
    <w:rsid w:val="005504AF"/>
    <w:rsid w:val="00551F66"/>
    <w:rsid w:val="00552F98"/>
    <w:rsid w:val="00553177"/>
    <w:rsid w:val="00553488"/>
    <w:rsid w:val="00553A2E"/>
    <w:rsid w:val="00554E9B"/>
    <w:rsid w:val="005611B2"/>
    <w:rsid w:val="0056672C"/>
    <w:rsid w:val="00567C5E"/>
    <w:rsid w:val="00581791"/>
    <w:rsid w:val="005851DE"/>
    <w:rsid w:val="00586943"/>
    <w:rsid w:val="005878E9"/>
    <w:rsid w:val="00597132"/>
    <w:rsid w:val="005A3275"/>
    <w:rsid w:val="005A766A"/>
    <w:rsid w:val="005B61B8"/>
    <w:rsid w:val="005C07D9"/>
    <w:rsid w:val="005C5A96"/>
    <w:rsid w:val="005D6729"/>
    <w:rsid w:val="005E2C44"/>
    <w:rsid w:val="005E5FCD"/>
    <w:rsid w:val="005F3DDB"/>
    <w:rsid w:val="005F61B2"/>
    <w:rsid w:val="00600A85"/>
    <w:rsid w:val="00601775"/>
    <w:rsid w:val="0060205D"/>
    <w:rsid w:val="006029C3"/>
    <w:rsid w:val="00605B2F"/>
    <w:rsid w:val="00606409"/>
    <w:rsid w:val="00610ECB"/>
    <w:rsid w:val="00611032"/>
    <w:rsid w:val="00620810"/>
    <w:rsid w:val="00622F30"/>
    <w:rsid w:val="00630A8A"/>
    <w:rsid w:val="0063152A"/>
    <w:rsid w:val="00633D1B"/>
    <w:rsid w:val="00634351"/>
    <w:rsid w:val="006365F9"/>
    <w:rsid w:val="00646390"/>
    <w:rsid w:val="00652292"/>
    <w:rsid w:val="00655506"/>
    <w:rsid w:val="00672A74"/>
    <w:rsid w:val="00672CEC"/>
    <w:rsid w:val="006768E3"/>
    <w:rsid w:val="00677178"/>
    <w:rsid w:val="00680819"/>
    <w:rsid w:val="00680E86"/>
    <w:rsid w:val="006838A8"/>
    <w:rsid w:val="00683B5B"/>
    <w:rsid w:val="00685AA1"/>
    <w:rsid w:val="006866DF"/>
    <w:rsid w:val="0069076D"/>
    <w:rsid w:val="00695A1C"/>
    <w:rsid w:val="006961F9"/>
    <w:rsid w:val="00697A4B"/>
    <w:rsid w:val="006A7A03"/>
    <w:rsid w:val="006B5BC8"/>
    <w:rsid w:val="006C0019"/>
    <w:rsid w:val="006C0153"/>
    <w:rsid w:val="006C0CCD"/>
    <w:rsid w:val="006C1B7A"/>
    <w:rsid w:val="006C2695"/>
    <w:rsid w:val="006C7253"/>
    <w:rsid w:val="006C7CFB"/>
    <w:rsid w:val="006D59C1"/>
    <w:rsid w:val="006E6F1C"/>
    <w:rsid w:val="006F0B6C"/>
    <w:rsid w:val="006F58EF"/>
    <w:rsid w:val="006F61C2"/>
    <w:rsid w:val="006F6AB9"/>
    <w:rsid w:val="006F716D"/>
    <w:rsid w:val="00701B00"/>
    <w:rsid w:val="007061AB"/>
    <w:rsid w:val="00707259"/>
    <w:rsid w:val="00710537"/>
    <w:rsid w:val="0071510D"/>
    <w:rsid w:val="0071520E"/>
    <w:rsid w:val="0071576A"/>
    <w:rsid w:val="007202C8"/>
    <w:rsid w:val="00726B7F"/>
    <w:rsid w:val="00740694"/>
    <w:rsid w:val="00745BD9"/>
    <w:rsid w:val="0075108F"/>
    <w:rsid w:val="0075471C"/>
    <w:rsid w:val="007603DA"/>
    <w:rsid w:val="0076081F"/>
    <w:rsid w:val="00772182"/>
    <w:rsid w:val="0078649B"/>
    <w:rsid w:val="00794E3B"/>
    <w:rsid w:val="00795FCA"/>
    <w:rsid w:val="00796D09"/>
    <w:rsid w:val="00797EF5"/>
    <w:rsid w:val="007A7599"/>
    <w:rsid w:val="007B1287"/>
    <w:rsid w:val="007C06CB"/>
    <w:rsid w:val="007C14E4"/>
    <w:rsid w:val="007C37F5"/>
    <w:rsid w:val="007D09F1"/>
    <w:rsid w:val="007D1F7E"/>
    <w:rsid w:val="007D2F50"/>
    <w:rsid w:val="007E2C25"/>
    <w:rsid w:val="007E43E8"/>
    <w:rsid w:val="007E44BB"/>
    <w:rsid w:val="007F0919"/>
    <w:rsid w:val="007F0A3A"/>
    <w:rsid w:val="007F2B83"/>
    <w:rsid w:val="007F5A5F"/>
    <w:rsid w:val="00803199"/>
    <w:rsid w:val="008106E3"/>
    <w:rsid w:val="00810837"/>
    <w:rsid w:val="00820FD4"/>
    <w:rsid w:val="008235D0"/>
    <w:rsid w:val="00824FCA"/>
    <w:rsid w:val="00832470"/>
    <w:rsid w:val="0083270A"/>
    <w:rsid w:val="00832F8E"/>
    <w:rsid w:val="008334AC"/>
    <w:rsid w:val="00833994"/>
    <w:rsid w:val="008359FF"/>
    <w:rsid w:val="00842D56"/>
    <w:rsid w:val="00843FE7"/>
    <w:rsid w:val="008514D9"/>
    <w:rsid w:val="00854EBE"/>
    <w:rsid w:val="008577C4"/>
    <w:rsid w:val="0086356A"/>
    <w:rsid w:val="00863FDA"/>
    <w:rsid w:val="0087265B"/>
    <w:rsid w:val="00873A7A"/>
    <w:rsid w:val="0088187D"/>
    <w:rsid w:val="0088443D"/>
    <w:rsid w:val="00884BED"/>
    <w:rsid w:val="00885481"/>
    <w:rsid w:val="008860BD"/>
    <w:rsid w:val="0089417A"/>
    <w:rsid w:val="008950D3"/>
    <w:rsid w:val="00896745"/>
    <w:rsid w:val="00897302"/>
    <w:rsid w:val="008A4BB4"/>
    <w:rsid w:val="008A67D5"/>
    <w:rsid w:val="008B16B5"/>
    <w:rsid w:val="008B2659"/>
    <w:rsid w:val="008B762F"/>
    <w:rsid w:val="008C6AB6"/>
    <w:rsid w:val="008D1A74"/>
    <w:rsid w:val="008D56AE"/>
    <w:rsid w:val="008D723D"/>
    <w:rsid w:val="008E3D0C"/>
    <w:rsid w:val="008E65AF"/>
    <w:rsid w:val="008F7D2B"/>
    <w:rsid w:val="00905437"/>
    <w:rsid w:val="00906800"/>
    <w:rsid w:val="00916A1C"/>
    <w:rsid w:val="00916A66"/>
    <w:rsid w:val="0091782D"/>
    <w:rsid w:val="009213E5"/>
    <w:rsid w:val="00923363"/>
    <w:rsid w:val="00933146"/>
    <w:rsid w:val="009351F1"/>
    <w:rsid w:val="00935B7F"/>
    <w:rsid w:val="00944199"/>
    <w:rsid w:val="00951903"/>
    <w:rsid w:val="00960017"/>
    <w:rsid w:val="009608D2"/>
    <w:rsid w:val="00963FE6"/>
    <w:rsid w:val="00967A93"/>
    <w:rsid w:val="00973491"/>
    <w:rsid w:val="00981FD9"/>
    <w:rsid w:val="00985DF0"/>
    <w:rsid w:val="009A0E78"/>
    <w:rsid w:val="009A35C0"/>
    <w:rsid w:val="009B3662"/>
    <w:rsid w:val="009B5159"/>
    <w:rsid w:val="009B5AE4"/>
    <w:rsid w:val="009B6EAD"/>
    <w:rsid w:val="009C4EEF"/>
    <w:rsid w:val="009C507A"/>
    <w:rsid w:val="009D583C"/>
    <w:rsid w:val="009D7C53"/>
    <w:rsid w:val="009E08C5"/>
    <w:rsid w:val="009E3222"/>
    <w:rsid w:val="009E4D34"/>
    <w:rsid w:val="009E4FDE"/>
    <w:rsid w:val="009E70E9"/>
    <w:rsid w:val="009E7628"/>
    <w:rsid w:val="009F3635"/>
    <w:rsid w:val="009F51F1"/>
    <w:rsid w:val="009F7A5D"/>
    <w:rsid w:val="00A06568"/>
    <w:rsid w:val="00A1182D"/>
    <w:rsid w:val="00A11CF6"/>
    <w:rsid w:val="00A13482"/>
    <w:rsid w:val="00A16EDC"/>
    <w:rsid w:val="00A20A0E"/>
    <w:rsid w:val="00A3022E"/>
    <w:rsid w:val="00A33393"/>
    <w:rsid w:val="00A35CF0"/>
    <w:rsid w:val="00A3711F"/>
    <w:rsid w:val="00A400A9"/>
    <w:rsid w:val="00A44DCF"/>
    <w:rsid w:val="00A610F7"/>
    <w:rsid w:val="00A63233"/>
    <w:rsid w:val="00A66510"/>
    <w:rsid w:val="00A711BE"/>
    <w:rsid w:val="00A716BD"/>
    <w:rsid w:val="00A727D8"/>
    <w:rsid w:val="00A72A9F"/>
    <w:rsid w:val="00A763E0"/>
    <w:rsid w:val="00A80F1E"/>
    <w:rsid w:val="00A82177"/>
    <w:rsid w:val="00A83E37"/>
    <w:rsid w:val="00A930E9"/>
    <w:rsid w:val="00AA1C8F"/>
    <w:rsid w:val="00AB2907"/>
    <w:rsid w:val="00AB7B49"/>
    <w:rsid w:val="00AC0C9F"/>
    <w:rsid w:val="00AC11DB"/>
    <w:rsid w:val="00AC6892"/>
    <w:rsid w:val="00AC6CB3"/>
    <w:rsid w:val="00AD2273"/>
    <w:rsid w:val="00AE34E5"/>
    <w:rsid w:val="00AE5437"/>
    <w:rsid w:val="00AF0823"/>
    <w:rsid w:val="00AF6106"/>
    <w:rsid w:val="00B0098B"/>
    <w:rsid w:val="00B06CCB"/>
    <w:rsid w:val="00B100D7"/>
    <w:rsid w:val="00B133AB"/>
    <w:rsid w:val="00B15F5C"/>
    <w:rsid w:val="00B224EF"/>
    <w:rsid w:val="00B24090"/>
    <w:rsid w:val="00B329EF"/>
    <w:rsid w:val="00B3332F"/>
    <w:rsid w:val="00B544CD"/>
    <w:rsid w:val="00B64227"/>
    <w:rsid w:val="00B778E7"/>
    <w:rsid w:val="00B86E91"/>
    <w:rsid w:val="00B96B00"/>
    <w:rsid w:val="00B976B6"/>
    <w:rsid w:val="00BB314C"/>
    <w:rsid w:val="00BB4817"/>
    <w:rsid w:val="00BC7D80"/>
    <w:rsid w:val="00BD0538"/>
    <w:rsid w:val="00BD2D3F"/>
    <w:rsid w:val="00C03864"/>
    <w:rsid w:val="00C10E84"/>
    <w:rsid w:val="00C17640"/>
    <w:rsid w:val="00C21926"/>
    <w:rsid w:val="00C26D29"/>
    <w:rsid w:val="00C27D3B"/>
    <w:rsid w:val="00C32DFE"/>
    <w:rsid w:val="00C34668"/>
    <w:rsid w:val="00C42DDD"/>
    <w:rsid w:val="00C4731D"/>
    <w:rsid w:val="00C50E6C"/>
    <w:rsid w:val="00C5166A"/>
    <w:rsid w:val="00C56080"/>
    <w:rsid w:val="00C60206"/>
    <w:rsid w:val="00C72A67"/>
    <w:rsid w:val="00C7537E"/>
    <w:rsid w:val="00C75520"/>
    <w:rsid w:val="00C75791"/>
    <w:rsid w:val="00C8140F"/>
    <w:rsid w:val="00C91AC9"/>
    <w:rsid w:val="00C96F49"/>
    <w:rsid w:val="00CA10F9"/>
    <w:rsid w:val="00CA4A87"/>
    <w:rsid w:val="00CA4E15"/>
    <w:rsid w:val="00CA75D4"/>
    <w:rsid w:val="00CB4198"/>
    <w:rsid w:val="00CC25B3"/>
    <w:rsid w:val="00CC7C59"/>
    <w:rsid w:val="00CE55E7"/>
    <w:rsid w:val="00CF4353"/>
    <w:rsid w:val="00CF6491"/>
    <w:rsid w:val="00D066C1"/>
    <w:rsid w:val="00D077D0"/>
    <w:rsid w:val="00D102BE"/>
    <w:rsid w:val="00D12BE5"/>
    <w:rsid w:val="00D15688"/>
    <w:rsid w:val="00D16C97"/>
    <w:rsid w:val="00D16FBF"/>
    <w:rsid w:val="00D172EF"/>
    <w:rsid w:val="00D264E6"/>
    <w:rsid w:val="00D27F98"/>
    <w:rsid w:val="00D313E0"/>
    <w:rsid w:val="00D3347D"/>
    <w:rsid w:val="00D401A6"/>
    <w:rsid w:val="00D44A09"/>
    <w:rsid w:val="00D5388E"/>
    <w:rsid w:val="00D56F02"/>
    <w:rsid w:val="00D66A68"/>
    <w:rsid w:val="00D676B0"/>
    <w:rsid w:val="00D7091E"/>
    <w:rsid w:val="00D76BBB"/>
    <w:rsid w:val="00D838DC"/>
    <w:rsid w:val="00D83A72"/>
    <w:rsid w:val="00D9553E"/>
    <w:rsid w:val="00D96019"/>
    <w:rsid w:val="00DA055B"/>
    <w:rsid w:val="00DA50EC"/>
    <w:rsid w:val="00DA6EE7"/>
    <w:rsid w:val="00DB31D5"/>
    <w:rsid w:val="00DB5F28"/>
    <w:rsid w:val="00DB702D"/>
    <w:rsid w:val="00DC2D4D"/>
    <w:rsid w:val="00DC4E18"/>
    <w:rsid w:val="00DD02A3"/>
    <w:rsid w:val="00DD1388"/>
    <w:rsid w:val="00DD4477"/>
    <w:rsid w:val="00DD5E0C"/>
    <w:rsid w:val="00DD6E76"/>
    <w:rsid w:val="00DE67B1"/>
    <w:rsid w:val="00DF1864"/>
    <w:rsid w:val="00E064B8"/>
    <w:rsid w:val="00E1132E"/>
    <w:rsid w:val="00E166B2"/>
    <w:rsid w:val="00E172FD"/>
    <w:rsid w:val="00E24625"/>
    <w:rsid w:val="00E27730"/>
    <w:rsid w:val="00E3163F"/>
    <w:rsid w:val="00E31EED"/>
    <w:rsid w:val="00E377BD"/>
    <w:rsid w:val="00E37D51"/>
    <w:rsid w:val="00E4118D"/>
    <w:rsid w:val="00E4424C"/>
    <w:rsid w:val="00E524A8"/>
    <w:rsid w:val="00E55CC0"/>
    <w:rsid w:val="00E63F3B"/>
    <w:rsid w:val="00E64478"/>
    <w:rsid w:val="00E716B5"/>
    <w:rsid w:val="00E733F5"/>
    <w:rsid w:val="00E75A85"/>
    <w:rsid w:val="00E81D08"/>
    <w:rsid w:val="00E87475"/>
    <w:rsid w:val="00E87ECD"/>
    <w:rsid w:val="00E90141"/>
    <w:rsid w:val="00E95395"/>
    <w:rsid w:val="00EA730B"/>
    <w:rsid w:val="00EA7C86"/>
    <w:rsid w:val="00EB6B29"/>
    <w:rsid w:val="00EC047A"/>
    <w:rsid w:val="00EC06D1"/>
    <w:rsid w:val="00ED19D6"/>
    <w:rsid w:val="00ED1D2F"/>
    <w:rsid w:val="00ED67A8"/>
    <w:rsid w:val="00EE3704"/>
    <w:rsid w:val="00EF3390"/>
    <w:rsid w:val="00EF5821"/>
    <w:rsid w:val="00EF6B5E"/>
    <w:rsid w:val="00EF7633"/>
    <w:rsid w:val="00F00A11"/>
    <w:rsid w:val="00F063BB"/>
    <w:rsid w:val="00F07707"/>
    <w:rsid w:val="00F2066F"/>
    <w:rsid w:val="00F26E2A"/>
    <w:rsid w:val="00F30B0D"/>
    <w:rsid w:val="00F45832"/>
    <w:rsid w:val="00F61702"/>
    <w:rsid w:val="00F63BB1"/>
    <w:rsid w:val="00F768DD"/>
    <w:rsid w:val="00F776BA"/>
    <w:rsid w:val="00F83DD0"/>
    <w:rsid w:val="00F931EB"/>
    <w:rsid w:val="00F96234"/>
    <w:rsid w:val="00FA1356"/>
    <w:rsid w:val="00FA3E34"/>
    <w:rsid w:val="00FA7D8D"/>
    <w:rsid w:val="00FA7DB1"/>
    <w:rsid w:val="00FC4469"/>
    <w:rsid w:val="00FC7BA5"/>
    <w:rsid w:val="00FE22B5"/>
    <w:rsid w:val="00FE69C3"/>
    <w:rsid w:val="00FF1B00"/>
    <w:rsid w:val="00FF2B6A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913F47"/>
  <w15:docId w15:val="{A8734B13-4AFE-436F-9204-E75C5E8C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E74"/>
    <w:pPr>
      <w:spacing w:before="120" w:after="120"/>
      <w:ind w:firstLine="709"/>
      <w:jc w:val="both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CA75D4"/>
    <w:pPr>
      <w:keepNext/>
      <w:pageBreakBefore/>
      <w:numPr>
        <w:numId w:val="1"/>
      </w:numPr>
      <w:shd w:val="clear" w:color="auto" w:fill="00486B"/>
      <w:spacing w:after="360"/>
      <w:outlineLvl w:val="0"/>
    </w:pPr>
    <w:rPr>
      <w:rFonts w:eastAsiaTheme="majorEastAsia" w:cstheme="majorBidi"/>
      <w:b/>
      <w:bC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ar"/>
    <w:autoRedefine/>
    <w:qFormat/>
    <w:rsid w:val="0009589C"/>
    <w:pPr>
      <w:keepNext/>
      <w:shd w:val="clear" w:color="auto" w:fill="D6E3BC" w:themeFill="accent3" w:themeFillTint="66"/>
      <w:spacing w:before="480"/>
      <w:ind w:left="284" w:hanging="284"/>
      <w:jc w:val="left"/>
      <w:outlineLvl w:val="1"/>
    </w:pPr>
    <w:rPr>
      <w:rFonts w:eastAsiaTheme="majorEastAsia" w:cs="Times New Roman"/>
      <w:b/>
      <w:bCs/>
      <w:i/>
      <w:iCs/>
      <w:color w:val="00823B"/>
      <w:sz w:val="24"/>
    </w:rPr>
  </w:style>
  <w:style w:type="paragraph" w:styleId="Ttulo3">
    <w:name w:val="heading 3"/>
    <w:basedOn w:val="Normal"/>
    <w:next w:val="Normal"/>
    <w:link w:val="Ttulo3Car"/>
    <w:qFormat/>
    <w:rsid w:val="00CA75D4"/>
    <w:pPr>
      <w:keepNext/>
      <w:numPr>
        <w:ilvl w:val="2"/>
        <w:numId w:val="1"/>
      </w:numPr>
      <w:spacing w:before="360"/>
      <w:jc w:val="left"/>
      <w:outlineLvl w:val="2"/>
    </w:pPr>
    <w:rPr>
      <w:rFonts w:cs="Times New Roman"/>
      <w:i/>
      <w:color w:val="244061" w:themeColor="accent1" w:themeShade="80"/>
      <w:sz w:val="24"/>
    </w:rPr>
  </w:style>
  <w:style w:type="paragraph" w:styleId="Ttulo4">
    <w:name w:val="heading 4"/>
    <w:basedOn w:val="Normal"/>
    <w:next w:val="Normal"/>
    <w:link w:val="Ttulo4Car"/>
    <w:qFormat/>
    <w:rsid w:val="00CA75D4"/>
    <w:pPr>
      <w:keepNext/>
      <w:keepLines/>
      <w:numPr>
        <w:ilvl w:val="3"/>
        <w:numId w:val="1"/>
      </w:numPr>
      <w:suppressAutoHyphens/>
      <w:spacing w:before="360"/>
      <w:outlineLvl w:val="3"/>
    </w:pPr>
    <w:rPr>
      <w:rFonts w:cs="Times New Roman"/>
      <w:bCs/>
      <w:i/>
      <w:noProof/>
      <w:color w:val="244061" w:themeColor="accent1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CA75D4"/>
    <w:pPr>
      <w:numPr>
        <w:ilvl w:val="4"/>
        <w:numId w:val="1"/>
      </w:numPr>
      <w:spacing w:before="360"/>
      <w:outlineLvl w:val="4"/>
    </w:pPr>
    <w:rPr>
      <w:rFonts w:cs="Times New Roman"/>
      <w:b/>
      <w:bCs/>
      <w:iCs/>
      <w:color w:val="244061" w:themeColor="accent1" w:themeShade="80"/>
      <w:sz w:val="24"/>
      <w:szCs w:val="26"/>
    </w:rPr>
  </w:style>
  <w:style w:type="paragraph" w:styleId="Ttulo6">
    <w:name w:val="heading 6"/>
    <w:basedOn w:val="Ttulo5"/>
    <w:next w:val="Normal"/>
    <w:link w:val="Ttulo6Car"/>
    <w:qFormat/>
    <w:rsid w:val="00CA75D4"/>
    <w:pPr>
      <w:keepNext/>
      <w:numPr>
        <w:ilvl w:val="0"/>
        <w:numId w:val="2"/>
      </w:numPr>
      <w:outlineLvl w:val="5"/>
    </w:pPr>
    <w:rPr>
      <w:b w:val="0"/>
      <w:bCs w:val="0"/>
      <w:color w:val="auto"/>
    </w:rPr>
  </w:style>
  <w:style w:type="paragraph" w:styleId="Ttulo7">
    <w:name w:val="heading 7"/>
    <w:basedOn w:val="Normal"/>
    <w:next w:val="Normal"/>
    <w:link w:val="Ttulo7Car"/>
    <w:qFormat/>
    <w:rsid w:val="00CA75D4"/>
    <w:pPr>
      <w:keepNext/>
      <w:ind w:firstLine="0"/>
      <w:jc w:val="center"/>
      <w:outlineLvl w:val="6"/>
    </w:pPr>
    <w:rPr>
      <w:rFonts w:ascii="Georgia" w:hAnsi="Georgia" w:cs="Times New Roman"/>
      <w:b/>
      <w:bCs/>
      <w:sz w:val="4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">
    <w:name w:val="Viñeta"/>
    <w:basedOn w:val="Normal"/>
    <w:link w:val="VietaCar"/>
    <w:qFormat/>
    <w:rsid w:val="00CA75D4"/>
    <w:pPr>
      <w:numPr>
        <w:numId w:val="3"/>
      </w:numPr>
    </w:pPr>
  </w:style>
  <w:style w:type="character" w:customStyle="1" w:styleId="VietaCar">
    <w:name w:val="Viñeta Car"/>
    <w:basedOn w:val="Fuentedeprrafopredeter"/>
    <w:link w:val="Vieta"/>
    <w:rsid w:val="00CA75D4"/>
    <w:rPr>
      <w:rFonts w:ascii="Arial" w:hAnsi="Arial" w:cs="Arial"/>
      <w:sz w:val="22"/>
      <w:szCs w:val="22"/>
    </w:rPr>
  </w:style>
  <w:style w:type="paragraph" w:styleId="Encabezado">
    <w:name w:val="header"/>
    <w:basedOn w:val="Normal"/>
    <w:link w:val="EncabezadoCar"/>
    <w:unhideWhenUsed/>
    <w:rsid w:val="00CA75D4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CA75D4"/>
    <w:rPr>
      <w:rFonts w:ascii="Arial" w:eastAsia="Times New Roman" w:hAnsi="Arial" w:cs="Arial"/>
      <w:sz w:val="22"/>
      <w:szCs w:val="22"/>
      <w:lang w:eastAsia="es-ES"/>
    </w:rPr>
  </w:style>
  <w:style w:type="paragraph" w:styleId="Piedepgina">
    <w:name w:val="footer"/>
    <w:basedOn w:val="Normal"/>
    <w:link w:val="PiedepginaCar"/>
    <w:unhideWhenUsed/>
    <w:rsid w:val="00CA75D4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CA75D4"/>
    <w:rPr>
      <w:rFonts w:ascii="Arial" w:eastAsia="Times New Roman" w:hAnsi="Arial" w:cs="Arial"/>
      <w:sz w:val="22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5D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5D4"/>
    <w:rPr>
      <w:rFonts w:ascii="Tahoma" w:eastAsia="Times New Roman" w:hAnsi="Tahoma" w:cs="Tahoma"/>
      <w:sz w:val="16"/>
      <w:szCs w:val="16"/>
      <w:lang w:eastAsia="es-ES"/>
    </w:rPr>
  </w:style>
  <w:style w:type="character" w:styleId="Nmerodepgina">
    <w:name w:val="page number"/>
    <w:basedOn w:val="Fuentedeprrafopredeter"/>
    <w:rsid w:val="00CA75D4"/>
  </w:style>
  <w:style w:type="character" w:styleId="Textodelmarcadordeposicin">
    <w:name w:val="Placeholder Text"/>
    <w:basedOn w:val="Fuentedeprrafopredeter"/>
    <w:uiPriority w:val="99"/>
    <w:semiHidden/>
    <w:rsid w:val="00CA75D4"/>
    <w:rPr>
      <w:color w:val="808080"/>
    </w:rPr>
  </w:style>
  <w:style w:type="paragraph" w:customStyle="1" w:styleId="Normalsinsangra">
    <w:name w:val="Normal sin sangría"/>
    <w:basedOn w:val="Normal"/>
    <w:rsid w:val="00CA75D4"/>
    <w:pPr>
      <w:spacing w:before="0" w:after="0"/>
      <w:ind w:firstLine="0"/>
    </w:pPr>
    <w:rPr>
      <w:rFonts w:cs="Times New Roman"/>
      <w:color w:val="262626" w:themeColor="text1" w:themeTint="D9"/>
      <w:sz w:val="18"/>
    </w:rPr>
  </w:style>
  <w:style w:type="paragraph" w:styleId="Citadestacada">
    <w:name w:val="Intense Quote"/>
    <w:aliases w:val="Subtitulo de parrafo"/>
    <w:basedOn w:val="Normal"/>
    <w:next w:val="Normal"/>
    <w:link w:val="CitadestacadaCar"/>
    <w:uiPriority w:val="30"/>
    <w:qFormat/>
    <w:rsid w:val="00CA75D4"/>
    <w:pPr>
      <w:keepNext/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aliases w:val="Subtitulo de parrafo Car"/>
    <w:basedOn w:val="Fuentedeprrafopredeter"/>
    <w:link w:val="Citadestacada"/>
    <w:uiPriority w:val="30"/>
    <w:rsid w:val="00CA75D4"/>
    <w:rPr>
      <w:rFonts w:ascii="Arial" w:hAnsi="Arial" w:cs="Arial"/>
      <w:b/>
      <w:bCs/>
      <w:i/>
      <w:iCs/>
      <w:color w:val="4F81BD" w:themeColor="accent1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CA75D4"/>
    <w:rPr>
      <w:rFonts w:ascii="Arial" w:eastAsiaTheme="majorEastAsia" w:hAnsi="Arial" w:cstheme="majorBidi"/>
      <w:b/>
      <w:bCs/>
      <w:sz w:val="32"/>
      <w:szCs w:val="22"/>
      <w:shd w:val="clear" w:color="auto" w:fill="00486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ar">
    <w:name w:val="Título 2 Car"/>
    <w:basedOn w:val="Fuentedeprrafopredeter"/>
    <w:link w:val="Ttulo2"/>
    <w:rsid w:val="0009589C"/>
    <w:rPr>
      <w:rFonts w:ascii="Arial" w:eastAsiaTheme="majorEastAsia" w:hAnsi="Arial"/>
      <w:b/>
      <w:bCs/>
      <w:i/>
      <w:iCs/>
      <w:color w:val="00823B"/>
      <w:sz w:val="24"/>
      <w:szCs w:val="22"/>
      <w:shd w:val="clear" w:color="auto" w:fill="D6E3BC" w:themeFill="accent3" w:themeFillTint="66"/>
    </w:rPr>
  </w:style>
  <w:style w:type="character" w:customStyle="1" w:styleId="Ttulo3Car">
    <w:name w:val="Título 3 Car"/>
    <w:basedOn w:val="Fuentedeprrafopredeter"/>
    <w:link w:val="Ttulo3"/>
    <w:rsid w:val="00CA75D4"/>
    <w:rPr>
      <w:rFonts w:ascii="Arial" w:hAnsi="Arial"/>
      <w:i/>
      <w:color w:val="244061" w:themeColor="accent1" w:themeShade="80"/>
      <w:sz w:val="24"/>
      <w:szCs w:val="22"/>
    </w:rPr>
  </w:style>
  <w:style w:type="character" w:customStyle="1" w:styleId="Ttulo4Car">
    <w:name w:val="Título 4 Car"/>
    <w:basedOn w:val="Fuentedeprrafopredeter"/>
    <w:link w:val="Ttulo4"/>
    <w:rsid w:val="00CA75D4"/>
    <w:rPr>
      <w:rFonts w:ascii="Arial" w:hAnsi="Arial"/>
      <w:bCs/>
      <w:i/>
      <w:noProof/>
      <w:color w:val="244061" w:themeColor="accent1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CA75D4"/>
    <w:rPr>
      <w:rFonts w:ascii="Arial" w:hAnsi="Arial"/>
      <w:b/>
      <w:bCs/>
      <w:iCs/>
      <w:color w:val="244061" w:themeColor="accent1" w:themeShade="80"/>
      <w:sz w:val="24"/>
      <w:szCs w:val="26"/>
    </w:rPr>
  </w:style>
  <w:style w:type="character" w:customStyle="1" w:styleId="Ttulo6Car">
    <w:name w:val="Título 6 Car"/>
    <w:basedOn w:val="Fuentedeprrafopredeter"/>
    <w:link w:val="Ttulo6"/>
    <w:rsid w:val="00CA75D4"/>
    <w:rPr>
      <w:rFonts w:ascii="Arial" w:hAnsi="Arial"/>
      <w:iCs/>
      <w:sz w:val="24"/>
      <w:szCs w:val="26"/>
    </w:rPr>
  </w:style>
  <w:style w:type="character" w:customStyle="1" w:styleId="Ttulo7Car">
    <w:name w:val="Título 7 Car"/>
    <w:basedOn w:val="Fuentedeprrafopredeter"/>
    <w:link w:val="Ttulo7"/>
    <w:rsid w:val="00CA75D4"/>
    <w:rPr>
      <w:rFonts w:ascii="Georgia" w:hAnsi="Georgia"/>
      <w:b/>
      <w:bCs/>
      <w:sz w:val="44"/>
      <w:szCs w:val="22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A75D4"/>
    <w:pPr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A75D4"/>
    <w:pPr>
      <w:spacing w:before="0" w:after="0"/>
      <w:ind w:left="220"/>
      <w:jc w:val="left"/>
    </w:pPr>
    <w:rPr>
      <w:rFonts w:asciiTheme="minorHAnsi" w:hAnsiTheme="minorHAnsi" w:cs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A75D4"/>
    <w:pPr>
      <w:spacing w:before="0" w:after="0"/>
      <w:ind w:left="44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Descripcin">
    <w:name w:val="caption"/>
    <w:basedOn w:val="Normal"/>
    <w:next w:val="Normal"/>
    <w:qFormat/>
    <w:rsid w:val="00CA75D4"/>
    <w:rPr>
      <w:rFonts w:cs="Times New Roman"/>
      <w:b/>
      <w:bCs/>
    </w:rPr>
  </w:style>
  <w:style w:type="paragraph" w:styleId="Ttulo">
    <w:name w:val="Title"/>
    <w:aliases w:val="Titulo Plantilla Documentacion"/>
    <w:basedOn w:val="Normal"/>
    <w:next w:val="Normal"/>
    <w:link w:val="TtuloCar"/>
    <w:autoRedefine/>
    <w:qFormat/>
    <w:rsid w:val="00885481"/>
    <w:pPr>
      <w:pBdr>
        <w:bottom w:val="dotted" w:sz="4" w:space="4" w:color="00823B"/>
      </w:pBdr>
      <w:spacing w:before="0" w:after="300"/>
      <w:ind w:firstLine="0"/>
      <w:contextualSpacing/>
      <w:jc w:val="center"/>
      <w:outlineLvl w:val="0"/>
    </w:pPr>
    <w:rPr>
      <w:rFonts w:asciiTheme="majorHAnsi" w:eastAsiaTheme="majorEastAsia" w:hAnsiTheme="majorHAnsi" w:cstheme="majorBidi"/>
      <w:b/>
      <w:color w:val="00823B"/>
      <w:spacing w:val="5"/>
      <w:kern w:val="28"/>
      <w:sz w:val="40"/>
      <w:szCs w:val="52"/>
    </w:rPr>
  </w:style>
  <w:style w:type="character" w:customStyle="1" w:styleId="TtuloCar">
    <w:name w:val="Título Car"/>
    <w:aliases w:val="Titulo Plantilla Documentacion Car"/>
    <w:basedOn w:val="Fuentedeprrafopredeter"/>
    <w:link w:val="Ttulo"/>
    <w:rsid w:val="00885481"/>
    <w:rPr>
      <w:rFonts w:asciiTheme="majorHAnsi" w:eastAsiaTheme="majorEastAsia" w:hAnsiTheme="majorHAnsi" w:cstheme="majorBidi"/>
      <w:b/>
      <w:color w:val="00823B"/>
      <w:spacing w:val="5"/>
      <w:kern w:val="28"/>
      <w:sz w:val="40"/>
      <w:szCs w:val="52"/>
    </w:rPr>
  </w:style>
  <w:style w:type="paragraph" w:styleId="Prrafodelista">
    <w:name w:val="List Paragraph"/>
    <w:basedOn w:val="Normal"/>
    <w:uiPriority w:val="34"/>
    <w:qFormat/>
    <w:rsid w:val="00CA75D4"/>
    <w:pPr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styleId="nfasisintenso">
    <w:name w:val="Intense Emphasis"/>
    <w:basedOn w:val="Fuentedeprrafopredeter"/>
    <w:uiPriority w:val="21"/>
    <w:qFormat/>
    <w:rsid w:val="00CA75D4"/>
    <w:rPr>
      <w:b/>
      <w:bCs/>
      <w:i/>
      <w:i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CA75D4"/>
    <w:pPr>
      <w:numPr>
        <w:numId w:val="0"/>
      </w:numPr>
      <w:outlineLvl w:val="9"/>
    </w:pPr>
    <w:rPr>
      <w:rFonts w:eastAsia="Times New Roman" w:cs="Times New Roman"/>
    </w:rPr>
  </w:style>
  <w:style w:type="paragraph" w:customStyle="1" w:styleId="Notas">
    <w:name w:val="Notas"/>
    <w:basedOn w:val="Normal"/>
    <w:qFormat/>
    <w:rsid w:val="00CA75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</w:pPr>
    <w:rPr>
      <w:rFonts w:cs="Times New Roman"/>
    </w:rPr>
  </w:style>
  <w:style w:type="paragraph" w:customStyle="1" w:styleId="EstiloCentrado">
    <w:name w:val="Estilo Centrado"/>
    <w:basedOn w:val="Normal"/>
    <w:qFormat/>
    <w:rsid w:val="00CA75D4"/>
    <w:pPr>
      <w:ind w:firstLine="0"/>
      <w:jc w:val="center"/>
    </w:pPr>
    <w:rPr>
      <w:rFonts w:cs="Times New Roman"/>
      <w:szCs w:val="20"/>
    </w:rPr>
  </w:style>
  <w:style w:type="paragraph" w:customStyle="1" w:styleId="TituloTabla">
    <w:name w:val="Titulo Tabla"/>
    <w:basedOn w:val="Normal"/>
    <w:link w:val="TituloTablaCar"/>
    <w:qFormat/>
    <w:rsid w:val="00CA75D4"/>
    <w:pPr>
      <w:spacing w:after="60" w:line="276" w:lineRule="auto"/>
      <w:ind w:firstLine="0"/>
      <w:jc w:val="center"/>
    </w:pPr>
    <w:rPr>
      <w:rFonts w:asciiTheme="minorHAnsi" w:eastAsiaTheme="minorEastAsia" w:hAnsiTheme="minorHAnsi" w:cstheme="minorBidi"/>
      <w:b/>
      <w:bCs/>
      <w:color w:val="FFFFFF" w:themeColor="background1"/>
      <w:lang w:eastAsia="zh-CN"/>
    </w:rPr>
  </w:style>
  <w:style w:type="character" w:customStyle="1" w:styleId="TituloTablaCar">
    <w:name w:val="Titulo Tabla Car"/>
    <w:basedOn w:val="Fuentedeprrafopredeter"/>
    <w:link w:val="TituloTabla"/>
    <w:rsid w:val="00CA75D4"/>
    <w:rPr>
      <w:rFonts w:asciiTheme="minorHAnsi" w:eastAsiaTheme="minorEastAsia" w:hAnsiTheme="minorHAnsi" w:cstheme="minorBidi"/>
      <w:b/>
      <w:bCs/>
      <w:color w:val="FFFFFF" w:themeColor="background1"/>
      <w:sz w:val="22"/>
      <w:szCs w:val="22"/>
      <w:lang w:eastAsia="zh-CN"/>
    </w:rPr>
  </w:style>
  <w:style w:type="table" w:customStyle="1" w:styleId="TablaCesser">
    <w:name w:val="Tabla Cesser"/>
    <w:basedOn w:val="Tablanormal"/>
    <w:uiPriority w:val="99"/>
    <w:qFormat/>
    <w:rsid w:val="00CA75D4"/>
    <w:tblPr/>
  </w:style>
  <w:style w:type="paragraph" w:styleId="Sinespaciado">
    <w:name w:val="No Spacing"/>
    <w:uiPriority w:val="1"/>
    <w:qFormat/>
    <w:rsid w:val="0075108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176ED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33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DocProyectos">
    <w:name w:val="Subtitulos Doc Proyectos"/>
    <w:basedOn w:val="Normal"/>
    <w:link w:val="SubtitulosDocProyectosCar"/>
    <w:autoRedefine/>
    <w:rsid w:val="00C32DFE"/>
    <w:pPr>
      <w:shd w:val="clear" w:color="auto" w:fill="EAF1DD" w:themeFill="accent3" w:themeFillTint="33"/>
      <w:spacing w:before="0" w:after="0"/>
      <w:ind w:firstLine="0"/>
      <w:jc w:val="left"/>
    </w:pPr>
    <w:rPr>
      <w:b/>
      <w:color w:val="00823B"/>
    </w:rPr>
  </w:style>
  <w:style w:type="character" w:customStyle="1" w:styleId="SubtitulosDocProyectosCar">
    <w:name w:val="Subtitulos Doc Proyectos Car"/>
    <w:basedOn w:val="Fuentedeprrafopredeter"/>
    <w:link w:val="SubtitulosDocProyectos"/>
    <w:rsid w:val="00C32DFE"/>
    <w:rPr>
      <w:rFonts w:ascii="Arial" w:hAnsi="Arial" w:cs="Arial"/>
      <w:b/>
      <w:color w:val="00823B"/>
      <w:sz w:val="22"/>
      <w:szCs w:val="22"/>
      <w:shd w:val="clear" w:color="auto" w:fill="EAF1DD" w:themeFill="accent3" w:themeFillTint="33"/>
    </w:rPr>
  </w:style>
  <w:style w:type="table" w:styleId="Tablaconcuadrcula1clara-nfasis3">
    <w:name w:val="Grid Table 1 Light Accent 3"/>
    <w:basedOn w:val="Tablanormal"/>
    <w:uiPriority w:val="46"/>
    <w:rsid w:val="0090680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3">
    <w:name w:val="Grid Table 5 Dark Accent 3"/>
    <w:basedOn w:val="Tablanormal"/>
    <w:uiPriority w:val="50"/>
    <w:rsid w:val="009068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lista7concolores-nfasis3">
    <w:name w:val="List Table 7 Colorful Accent 3"/>
    <w:basedOn w:val="Tablanormal"/>
    <w:uiPriority w:val="52"/>
    <w:rsid w:val="003D7ECA"/>
    <w:rPr>
      <w:color w:val="00823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3-nfasis3">
    <w:name w:val="Grid Table 3 Accent 3"/>
    <w:basedOn w:val="Tablanormal"/>
    <w:uiPriority w:val="48"/>
    <w:rsid w:val="003D7EC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styleId="Textoennegrita">
    <w:name w:val="Strong"/>
    <w:basedOn w:val="Fuentedeprrafopredeter"/>
    <w:qFormat/>
    <w:rsid w:val="00462D73"/>
    <w:rPr>
      <w:b/>
      <w:bCs/>
    </w:rPr>
  </w:style>
  <w:style w:type="paragraph" w:customStyle="1" w:styleId="Alerta">
    <w:name w:val="Alerta"/>
    <w:basedOn w:val="Ttulo2"/>
    <w:link w:val="AlertaCar"/>
    <w:qFormat/>
    <w:rsid w:val="00057CBB"/>
    <w:pPr>
      <w:shd w:val="clear" w:color="auto" w:fill="F2DBDB" w:themeFill="accent2" w:themeFillTint="33"/>
    </w:pPr>
    <w:rPr>
      <w:color w:val="943634" w:themeColor="accent2" w:themeShade="BF"/>
    </w:rPr>
  </w:style>
  <w:style w:type="character" w:customStyle="1" w:styleId="AlertaCar">
    <w:name w:val="Alerta Car"/>
    <w:basedOn w:val="Ttulo2Car"/>
    <w:link w:val="Alerta"/>
    <w:rsid w:val="00057CBB"/>
    <w:rPr>
      <w:rFonts w:ascii="Arial" w:eastAsiaTheme="majorEastAsia" w:hAnsi="Arial"/>
      <w:b/>
      <w:bCs/>
      <w:i/>
      <w:iCs/>
      <w:color w:val="943634" w:themeColor="accent2" w:themeShade="BF"/>
      <w:sz w:val="24"/>
      <w:szCs w:val="22"/>
      <w:shd w:val="clear" w:color="auto" w:fill="F2DBDB" w:themeFill="accent2" w:themeFillTint="33"/>
    </w:rPr>
  </w:style>
  <w:style w:type="character" w:styleId="Mencinsinresolver">
    <w:name w:val="Unresolved Mention"/>
    <w:basedOn w:val="Fuentedeprrafopredeter"/>
    <w:uiPriority w:val="99"/>
    <w:semiHidden/>
    <w:unhideWhenUsed/>
    <w:rsid w:val="00C755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B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oblesg\Desktop\Preventas%20comerciales\Jumsal\Documentaci&#243;n%20inicial\JUMSAL%20-%20Acta%20de%20Reuni&#243;n%20INICIAL%201201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2892384FE244890713C4946C40FDA" ma:contentTypeVersion="14" ma:contentTypeDescription="Create a new document." ma:contentTypeScope="" ma:versionID="c67d59f7fe9f8cf678306ddb74ada44c">
  <xsd:schema xmlns:xsd="http://www.w3.org/2001/XMLSchema" xmlns:xs="http://www.w3.org/2001/XMLSchema" xmlns:p="http://schemas.microsoft.com/office/2006/metadata/properties" xmlns:ns2="1023cacb-7fcd-4106-a0f7-43ef461a50c5" xmlns:ns3="2d0e3561-ae1b-4b8c-9e82-e22020ab30c4" targetNamespace="http://schemas.microsoft.com/office/2006/metadata/properties" ma:root="true" ma:fieldsID="f04900b269496c4dd235e24ec809719d" ns2:_="" ns3:_="">
    <xsd:import namespace="1023cacb-7fcd-4106-a0f7-43ef461a50c5"/>
    <xsd:import namespace="2d0e3561-ae1b-4b8c-9e82-e22020ab3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3cacb-7fcd-4106-a0f7-43ef461a5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6" nillable="true" ma:displayName="Estado de aprobación" ma:internalName="Estado_x0020_de_x0020_aprobaci_x00f3_n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e3561-ae1b-4b8c-9e82-e22020ab30c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_Flow_SignoffStatus xmlns="1023cacb-7fcd-4106-a0f7-43ef461a50c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DA4EE-A9E8-4999-850E-51E652AF20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AAD0C6-7A91-4308-9F25-17C0E7BFF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8C50B8-F91E-46BD-8BA1-AFA95537F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3cacb-7fcd-4106-a0f7-43ef461a50c5"/>
    <ds:schemaRef ds:uri="2d0e3561-ae1b-4b8c-9e82-e22020ab3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02F8D7-0B57-4D8C-B51D-04122B98B783}">
  <ds:schemaRefs>
    <ds:schemaRef ds:uri="http://schemas.microsoft.com/office/2006/metadata/properties"/>
    <ds:schemaRef ds:uri="1023cacb-7fcd-4106-a0f7-43ef461a50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JUMSAL - Acta de Reunión INICIAL 120111.dotx</Template>
  <TotalTime>2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versiones - Documentación</vt:lpstr>
    </vt:vector>
  </TitlesOfParts>
  <Company>Grupo Orenes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versiones - Documentación</dc:title>
  <dc:subject>Integración Incidencias CallCenter y Zendesk</dc:subject>
  <dc:creator>Javier Viudes</dc:creator>
  <cp:lastModifiedBy>MARIO MADRID ESPARZA</cp:lastModifiedBy>
  <cp:revision>3</cp:revision>
  <cp:lastPrinted>2022-01-31T13:16:00Z</cp:lastPrinted>
  <dcterms:created xsi:type="dcterms:W3CDTF">2022-03-11T12:41:00Z</dcterms:created>
  <dcterms:modified xsi:type="dcterms:W3CDTF">2024-03-05T15:48:00Z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0x010100EB12892384FE244890713C4946C40FDA</vt:lpwstr>
  </property>
</Properties>
</file>